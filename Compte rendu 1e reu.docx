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3D71" w14:textId="7796EC0D" w:rsidR="00D077E9" w:rsidRDefault="00136D61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5B6F0D15" wp14:editId="58B226E9">
            <wp:simplePos x="0" y="0"/>
            <wp:positionH relativeFrom="column">
              <wp:posOffset>-745500</wp:posOffset>
            </wp:positionH>
            <wp:positionV relativeFrom="page">
              <wp:posOffset>-143583</wp:posOffset>
            </wp:positionV>
            <wp:extent cx="7760704" cy="6811062"/>
            <wp:effectExtent l="0" t="0" r="0" b="889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714" cy="682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80AA8A7" wp14:editId="73EAA61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B58BF1F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8702A4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27F1F73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A02C039" wp14:editId="34A541C4">
                      <wp:extent cx="3528695" cy="1417099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1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25983" w14:textId="2D061013" w:rsidR="00D077E9" w:rsidRPr="00136D61" w:rsidRDefault="00B82B2E" w:rsidP="00D077E9">
                                  <w:pPr>
                                    <w:pStyle w:val="Title"/>
                                  </w:pPr>
                                  <w:r w:rsidRPr="00136D61">
                                    <w:rPr>
                                      <w:lang w:bidi="fr-FR"/>
                                    </w:rPr>
                                    <w:t xml:space="preserve">Projet </w:t>
                                  </w:r>
                                  <w:proofErr w:type="spellStart"/>
                                  <w:r w:rsidRPr="00136D61">
                                    <w:rPr>
                                      <w:lang w:bidi="fr-FR"/>
                                    </w:rPr>
                                    <w:t>Airblio</w:t>
                                  </w:r>
                                  <w:proofErr w:type="spellEnd"/>
                                </w:p>
                                <w:p w14:paraId="1C30C6FE" w14:textId="23F2FAEB" w:rsidR="00D077E9" w:rsidRPr="00136D61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136D61">
                                    <w:rPr>
                                      <w:lang w:bidi="fr-FR"/>
                                    </w:rPr>
                                    <w:t>20</w:t>
                                  </w:r>
                                  <w:r w:rsidR="00B82B2E" w:rsidRPr="00136D61">
                                    <w:rPr>
                                      <w:lang w:bidi="fr-FR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A02C0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" filled="f" stroked="f" strokeweight=".5pt">
                      <v:textbox>
                        <w:txbxContent>
                          <w:p w14:paraId="53025983" w14:textId="2D061013" w:rsidR="00D077E9" w:rsidRPr="00136D61" w:rsidRDefault="00B82B2E" w:rsidP="00D077E9">
                            <w:pPr>
                              <w:pStyle w:val="Title"/>
                            </w:pPr>
                            <w:r w:rsidRPr="00136D61">
                              <w:rPr>
                                <w:lang w:bidi="fr-FR"/>
                              </w:rPr>
                              <w:t xml:space="preserve">Projet </w:t>
                            </w:r>
                            <w:proofErr w:type="spellStart"/>
                            <w:r w:rsidRPr="00136D61">
                              <w:rPr>
                                <w:lang w:bidi="fr-FR"/>
                              </w:rPr>
                              <w:t>Airblio</w:t>
                            </w:r>
                            <w:proofErr w:type="spellEnd"/>
                          </w:p>
                          <w:p w14:paraId="1C30C6FE" w14:textId="23F2FAEB" w:rsidR="00D077E9" w:rsidRPr="00136D61" w:rsidRDefault="00D077E9" w:rsidP="00D077E9">
                            <w:pPr>
                              <w:pStyle w:val="Title"/>
                              <w:spacing w:after="0"/>
                            </w:pPr>
                            <w:r w:rsidRPr="00136D61">
                              <w:rPr>
                                <w:lang w:bidi="fr-FR"/>
                              </w:rPr>
                              <w:t>20</w:t>
                            </w:r>
                            <w:r w:rsidR="00B82B2E" w:rsidRPr="00136D61">
                              <w:rPr>
                                <w:lang w:bidi="fr-FR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1E63AF3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17FCDDB" wp14:editId="1F09000F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line w14:anchorId="5F498E3B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D166D6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12FA3B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538CCE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C29BF59B9444D67B4C2F7A234281AB6"/>
              </w:placeholder>
              <w15:appearance w15:val="hidden"/>
            </w:sdtPr>
            <w:sdtContent>
              <w:p w14:paraId="506F8BDE" w14:textId="0A1DEA2E" w:rsidR="00D077E9" w:rsidRDefault="00532541" w:rsidP="00AB02A7">
                <w:r>
                  <w:rPr>
                    <w:rStyle w:val="SubtitleChar"/>
                    <w:b w:val="0"/>
                    <w:lang w:bidi="fr-FR"/>
                  </w:rPr>
                  <w:fldChar w:fldCharType="begin"/>
                </w:r>
                <w:r>
                  <w:rPr>
                    <w:rStyle w:val="SubtitleCh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ubtitleChar"/>
                    <w:b w:val="0"/>
                    <w:lang w:bidi="fr-FR"/>
                  </w:rPr>
                  <w:fldChar w:fldCharType="separate"/>
                </w:r>
                <w:r>
                  <w:rPr>
                    <w:rStyle w:val="SubtitleChar"/>
                    <w:b w:val="0"/>
                    <w:lang w:bidi="fr-FR"/>
                  </w:rPr>
                  <w:fldChar w:fldCharType="end"/>
                </w:r>
                <w:r w:rsidR="00736A92" w:rsidRPr="00D86945">
                  <w:rPr>
                    <w:noProof/>
                    <w:sz w:val="10"/>
                    <w:szCs w:val="10"/>
                    <w:lang w:val="en-US" w:eastAsia="zh-CN"/>
                  </w:rPr>
                  <mc:AlternateContent>
                    <mc:Choice Requires="wps">
                      <w:drawing>
                        <wp:inline distT="0" distB="0" distL="0" distR="0" wp14:anchorId="38AD99BD" wp14:editId="76EFB5E2">
                          <wp:extent cx="1493949" cy="0"/>
                          <wp:effectExtent l="0" t="19050" r="30480" b="19050"/>
                          <wp:docPr id="6" name="Connecteur droit 6" descr="séparateur de text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493949" cy="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line w14:anchorId="287EEBAA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    <w10:anchorlock/>
                        </v:line>
                      </w:pict>
                    </mc:Fallback>
                  </mc:AlternateContent>
                </w:r>
              </w:p>
            </w:sdtContent>
          </w:sdt>
          <w:p w14:paraId="62559BC3" w14:textId="3411053D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45790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941F988" w14:textId="30CEB3B0" w:rsidR="00D077E9" w:rsidRPr="00736A92" w:rsidRDefault="003D2086" w:rsidP="00AB02A7">
            <w:pPr>
              <w:rPr>
                <w:noProof/>
                <w:szCs w:val="28"/>
              </w:rPr>
            </w:pPr>
            <w:r w:rsidRPr="00736A92">
              <w:rPr>
                <w:noProof/>
                <w:szCs w:val="28"/>
              </w:rPr>
              <w:t>Jo</w:t>
            </w:r>
            <w:r w:rsidR="00551AD8" w:rsidRPr="00736A92">
              <w:rPr>
                <w:noProof/>
                <w:szCs w:val="28"/>
              </w:rPr>
              <w:t xml:space="preserve">hanna </w:t>
            </w:r>
            <w:r w:rsidR="00B809DB" w:rsidRPr="00736A92">
              <w:rPr>
                <w:noProof/>
                <w:szCs w:val="28"/>
              </w:rPr>
              <w:t>Labou</w:t>
            </w:r>
          </w:p>
          <w:sdt>
            <w:sdtPr>
              <w:id w:val="-1740469667"/>
              <w:placeholder>
                <w:docPart w:val="C9CA09A276764789BFACC6CE0DD007DB"/>
              </w:placeholder>
              <w15:appearance w15:val="hidden"/>
            </w:sdtPr>
            <w:sdtContent>
              <w:p w14:paraId="005CA5EE" w14:textId="31CA760E" w:rsidR="00B82B2E" w:rsidRPr="00B82B2E" w:rsidRDefault="00B82B2E" w:rsidP="00AB02A7">
                <w:pPr>
                  <w:rPr>
                    <w:lang w:val="en-US"/>
                  </w:rPr>
                </w:pPr>
                <w:r w:rsidRPr="00B82B2E">
                  <w:rPr>
                    <w:lang w:val="en-US"/>
                  </w:rPr>
                  <w:t>Lounis HADJI</w:t>
                </w:r>
              </w:p>
              <w:p w14:paraId="3DF660D8" w14:textId="3C2ADE98" w:rsidR="003D2086" w:rsidRPr="00B82B2E" w:rsidRDefault="00B82B2E" w:rsidP="00AB02A7">
                <w:pPr>
                  <w:rPr>
                    <w:lang w:val="en-US"/>
                  </w:rPr>
                </w:pPr>
                <w:r w:rsidRPr="00B82B2E">
                  <w:rPr>
                    <w:lang w:val="en-US"/>
                  </w:rPr>
                  <w:t>Celina ID</w:t>
                </w:r>
                <w:r>
                  <w:rPr>
                    <w:lang w:val="en-US"/>
                  </w:rPr>
                  <w:t>IR</w:t>
                </w:r>
              </w:p>
              <w:p w14:paraId="1F61AFB7" w14:textId="1C23B066" w:rsidR="00B82B2E" w:rsidRPr="00B82B2E" w:rsidRDefault="00B82B2E" w:rsidP="00AB02A7">
                <w:pPr>
                  <w:rPr>
                    <w:lang w:val="en-US"/>
                  </w:rPr>
                </w:pPr>
                <w:r w:rsidRPr="00B82B2E">
                  <w:rPr>
                    <w:lang w:val="en-US"/>
                  </w:rPr>
                  <w:t>Abdesamad M</w:t>
                </w:r>
                <w:r>
                  <w:rPr>
                    <w:lang w:val="en-US"/>
                  </w:rPr>
                  <w:t>EZIANE</w:t>
                </w:r>
              </w:p>
              <w:p w14:paraId="16B71D7A" w14:textId="585F1E6E" w:rsidR="00B82B2E" w:rsidRPr="00B82B2E" w:rsidRDefault="00B82B2E" w:rsidP="00AB02A7">
                <w:pPr>
                  <w:rPr>
                    <w:lang w:val="en-US"/>
                  </w:rPr>
                </w:pPr>
                <w:r w:rsidRPr="00B82B2E">
                  <w:rPr>
                    <w:lang w:val="en-US"/>
                  </w:rPr>
                  <w:t>Riad GHE</w:t>
                </w:r>
                <w:r>
                  <w:rPr>
                    <w:lang w:val="en-US"/>
                  </w:rPr>
                  <w:t>ZALI</w:t>
                </w:r>
              </w:p>
              <w:p w14:paraId="432914EA" w14:textId="31ED8C99" w:rsidR="00B82B2E" w:rsidRPr="00B82B2E" w:rsidRDefault="00B82B2E" w:rsidP="00AB02A7">
                <w:pPr>
                  <w:rPr>
                    <w:lang w:val="en-US"/>
                  </w:rPr>
                </w:pPr>
                <w:r w:rsidRPr="00B82B2E">
                  <w:rPr>
                    <w:lang w:val="en-US"/>
                  </w:rPr>
                  <w:t xml:space="preserve">Roger </w:t>
                </w:r>
                <w:r>
                  <w:rPr>
                    <w:lang w:val="en-US"/>
                  </w:rPr>
                  <w:t>HUANG</w:t>
                </w:r>
              </w:p>
              <w:p w14:paraId="030EC262" w14:textId="0FB69EFA" w:rsidR="00D077E9" w:rsidRDefault="00B82B2E" w:rsidP="00AB02A7">
                <w:r>
                  <w:t>Marie MAGNY</w:t>
                </w:r>
              </w:p>
            </w:sdtContent>
          </w:sdt>
          <w:p w14:paraId="6843D342" w14:textId="1AB85465" w:rsidR="00D077E9" w:rsidRDefault="00D077E9" w:rsidP="00AB02A7"/>
          <w:p w14:paraId="0D0C8AE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F199AB9" w14:textId="3B591E75" w:rsidR="00D077E9" w:rsidRDefault="00B82B2E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58243" behindDoc="0" locked="0" layoutInCell="1" allowOverlap="1" wp14:anchorId="2001EB5D" wp14:editId="501E5BB8">
            <wp:simplePos x="0" y="0"/>
            <wp:positionH relativeFrom="column">
              <wp:posOffset>4427699</wp:posOffset>
            </wp:positionH>
            <wp:positionV relativeFrom="paragraph">
              <wp:posOffset>6901170</wp:posOffset>
            </wp:positionV>
            <wp:extent cx="2070910" cy="1908030"/>
            <wp:effectExtent l="0" t="0" r="5715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910" cy="190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C43AFFD" wp14:editId="64F2472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E08F9B2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74519F1E" w14:textId="1B085271" w:rsidR="00D077E9" w:rsidRDefault="000E3623" w:rsidP="00D077E9">
      <w:pPr>
        <w:pStyle w:val="Heading1"/>
      </w:pPr>
      <w:r>
        <w:rPr>
          <w:lang w:bidi="fr-FR"/>
        </w:rPr>
        <w:t>Compte rendu</w:t>
      </w:r>
      <w:r w:rsidR="00F71E38">
        <w:rPr>
          <w:lang w:bidi="fr-FR"/>
        </w:rPr>
        <w:t xml:space="preserve"> réunion de lancement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3E2097C" w14:textId="77777777" w:rsidTr="00DF027C">
        <w:trPr>
          <w:trHeight w:val="3546"/>
        </w:trPr>
        <w:tc>
          <w:tcPr>
            <w:tcW w:w="9999" w:type="dxa"/>
          </w:tcPr>
          <w:p w14:paraId="40BBD166" w14:textId="0F9B6E22" w:rsidR="00DF027C" w:rsidRDefault="00DF027C" w:rsidP="00DF027C"/>
          <w:p w14:paraId="58DCD070" w14:textId="2C03F8F3" w:rsidR="00440597" w:rsidRDefault="00440597" w:rsidP="00440597">
            <w:pPr>
              <w:pStyle w:val="Subtitle"/>
              <w:framePr w:wrap="around"/>
            </w:pPr>
            <w:r>
              <w:t xml:space="preserve">Résumé des attentes du client </w:t>
            </w:r>
          </w:p>
          <w:p w14:paraId="2F724890" w14:textId="77777777" w:rsidR="00440597" w:rsidRDefault="00440597" w:rsidP="00440597">
            <w:pPr>
              <w:pStyle w:val="Subtitle"/>
              <w:framePr w:wrap="around"/>
            </w:pPr>
          </w:p>
          <w:p w14:paraId="0AC16631" w14:textId="0C6CA2DA" w:rsidR="00A63D25" w:rsidRDefault="00A63D25" w:rsidP="00F71E38">
            <w:pPr>
              <w:pStyle w:val="Contenu"/>
              <w:numPr>
                <w:ilvl w:val="0"/>
                <w:numId w:val="2"/>
              </w:numPr>
            </w:pPr>
            <w:r>
              <w:t>Gestion de la prise de commande</w:t>
            </w:r>
          </w:p>
          <w:p w14:paraId="005CFB38" w14:textId="051B7E1A" w:rsidR="00DF027C" w:rsidRDefault="00F71E38" w:rsidP="00F71E38">
            <w:pPr>
              <w:pStyle w:val="Contenu"/>
              <w:numPr>
                <w:ilvl w:val="0"/>
                <w:numId w:val="2"/>
              </w:numPr>
            </w:pPr>
            <w:r>
              <w:t>Edition de factures</w:t>
            </w:r>
          </w:p>
          <w:p w14:paraId="5F212B54" w14:textId="45989BAE" w:rsidR="00F71E38" w:rsidRDefault="00F71E38" w:rsidP="00F71E38">
            <w:pPr>
              <w:pStyle w:val="Contenu"/>
              <w:numPr>
                <w:ilvl w:val="0"/>
                <w:numId w:val="2"/>
              </w:numPr>
            </w:pPr>
            <w:r>
              <w:t>Edition d’un document « mission d’intervention » avec :</w:t>
            </w:r>
          </w:p>
          <w:p w14:paraId="0A994C8A" w14:textId="16B5CF7B" w:rsidR="00F71E38" w:rsidRDefault="005E5C22" w:rsidP="00E737C7">
            <w:pPr>
              <w:pStyle w:val="Contenu"/>
              <w:numPr>
                <w:ilvl w:val="1"/>
                <w:numId w:val="2"/>
              </w:numPr>
            </w:pPr>
            <w:r>
              <w:t>Profils des intervenants et leur coût par heure</w:t>
            </w:r>
          </w:p>
          <w:p w14:paraId="57E571A2" w14:textId="7923B0D4" w:rsidR="005E5C22" w:rsidRDefault="005E5C22" w:rsidP="00E737C7">
            <w:pPr>
              <w:pStyle w:val="Contenu"/>
              <w:numPr>
                <w:ilvl w:val="1"/>
                <w:numId w:val="2"/>
              </w:numPr>
            </w:pPr>
            <w:r>
              <w:t>Volume d’heure prévisionnel</w:t>
            </w:r>
          </w:p>
          <w:p w14:paraId="6943B3DE" w14:textId="6CF97F18" w:rsidR="005E5C22" w:rsidRDefault="005E5C22" w:rsidP="00E737C7">
            <w:pPr>
              <w:pStyle w:val="Contenu"/>
              <w:numPr>
                <w:ilvl w:val="1"/>
                <w:numId w:val="2"/>
              </w:numPr>
            </w:pPr>
            <w:r>
              <w:t>Matériel mobilisé</w:t>
            </w:r>
          </w:p>
          <w:p w14:paraId="3A8DACDC" w14:textId="2AEC3D05" w:rsidR="005E5C22" w:rsidRDefault="00CE2BD9" w:rsidP="005E5C22">
            <w:pPr>
              <w:pStyle w:val="Contenu"/>
              <w:numPr>
                <w:ilvl w:val="0"/>
                <w:numId w:val="2"/>
              </w:numPr>
            </w:pPr>
            <w:r>
              <w:t>Edition de PV de réception p</w:t>
            </w:r>
            <w:r w:rsidR="00173A0C">
              <w:t>our le</w:t>
            </w:r>
            <w:r>
              <w:t xml:space="preserve"> client :</w:t>
            </w:r>
          </w:p>
          <w:p w14:paraId="73E7708B" w14:textId="2069B62B" w:rsidR="00CE2BD9" w:rsidRDefault="00CE2BD9" w:rsidP="00CE2BD9">
            <w:pPr>
              <w:pStyle w:val="Contenu"/>
              <w:numPr>
                <w:ilvl w:val="1"/>
                <w:numId w:val="2"/>
              </w:numPr>
            </w:pPr>
            <w:r>
              <w:t>Signature du responsable</w:t>
            </w:r>
          </w:p>
          <w:p w14:paraId="127E620C" w14:textId="6953D24A" w:rsidR="00CE2BD9" w:rsidRDefault="00CE2BD9" w:rsidP="00CE2BD9">
            <w:pPr>
              <w:pStyle w:val="Contenu"/>
              <w:numPr>
                <w:ilvl w:val="1"/>
                <w:numId w:val="2"/>
              </w:numPr>
            </w:pPr>
            <w:r>
              <w:t>Nombre d’heures réellement effectuées</w:t>
            </w:r>
          </w:p>
          <w:p w14:paraId="4FB743B6" w14:textId="78BBC291" w:rsidR="00CE2BD9" w:rsidRDefault="00C06AD1" w:rsidP="00CE2BD9">
            <w:pPr>
              <w:pStyle w:val="Contenu"/>
              <w:numPr>
                <w:ilvl w:val="1"/>
                <w:numId w:val="2"/>
              </w:numPr>
            </w:pPr>
            <w:r>
              <w:t>Matériel réellement utilisé</w:t>
            </w:r>
          </w:p>
          <w:p w14:paraId="56243866" w14:textId="48CE412B" w:rsidR="00C06AD1" w:rsidRDefault="00C06AD1" w:rsidP="00C06AD1">
            <w:pPr>
              <w:pStyle w:val="Contenu"/>
            </w:pPr>
            <w:r>
              <w:t>Attention aux heures supplémentaires et aux jours d’arrêts</w:t>
            </w:r>
          </w:p>
          <w:p w14:paraId="2BA6F3A0" w14:textId="1B3EADBE" w:rsidR="00C06AD1" w:rsidRDefault="00BD3DAC" w:rsidP="00C06AD1">
            <w:pPr>
              <w:pStyle w:val="Contenu"/>
              <w:numPr>
                <w:ilvl w:val="0"/>
                <w:numId w:val="3"/>
              </w:numPr>
            </w:pPr>
            <w:r>
              <w:t>Visualisation de l’état de l’entreprise grâce à une Mappemonde avec :</w:t>
            </w:r>
          </w:p>
          <w:p w14:paraId="4E9C1BFA" w14:textId="4349EDD6" w:rsidR="00BD3DAC" w:rsidRDefault="00BD3DAC" w:rsidP="00BD3DAC">
            <w:pPr>
              <w:pStyle w:val="Contenu"/>
              <w:numPr>
                <w:ilvl w:val="1"/>
                <w:numId w:val="3"/>
              </w:numPr>
            </w:pPr>
            <w:r>
              <w:t>Localisation de chaque employé en cours d’intervention</w:t>
            </w:r>
          </w:p>
          <w:p w14:paraId="0635F872" w14:textId="4B36BFB5" w:rsidR="00BD3DAC" w:rsidRDefault="00BE4885" w:rsidP="00BD3DAC">
            <w:pPr>
              <w:pStyle w:val="Contenu"/>
              <w:numPr>
                <w:ilvl w:val="1"/>
                <w:numId w:val="3"/>
              </w:numPr>
            </w:pPr>
            <w:r>
              <w:t>Localisation du matériel en utilisation et en stockage</w:t>
            </w:r>
          </w:p>
          <w:p w14:paraId="0E65534E" w14:textId="54EA3915" w:rsidR="00BE4885" w:rsidRDefault="00BE4885" w:rsidP="00BD3DAC">
            <w:pPr>
              <w:pStyle w:val="Contenu"/>
              <w:numPr>
                <w:ilvl w:val="1"/>
                <w:numId w:val="3"/>
              </w:numPr>
            </w:pPr>
            <w:r>
              <w:t xml:space="preserve">Localisation des différents clients (lié à un rapport </w:t>
            </w:r>
            <w:r w:rsidR="0064603C">
              <w:t>sur leurs besoins en intervention)</w:t>
            </w:r>
          </w:p>
          <w:p w14:paraId="389CBEF5" w14:textId="12E860C4" w:rsidR="0064603C" w:rsidRDefault="0064603C" w:rsidP="0064603C">
            <w:pPr>
              <w:pStyle w:val="Contenu"/>
              <w:numPr>
                <w:ilvl w:val="0"/>
                <w:numId w:val="3"/>
              </w:numPr>
            </w:pPr>
            <w:r>
              <w:t>Un service d’assistance pour les interventions « en urgence » ou « délicate »</w:t>
            </w:r>
          </w:p>
          <w:p w14:paraId="06C561DE" w14:textId="33D3D1DF" w:rsidR="0064603C" w:rsidRPr="00DF027C" w:rsidRDefault="00440597" w:rsidP="0064603C">
            <w:pPr>
              <w:pStyle w:val="Contenu"/>
              <w:numPr>
                <w:ilvl w:val="0"/>
                <w:numId w:val="3"/>
              </w:numPr>
            </w:pPr>
            <w:r>
              <w:t xml:space="preserve">Un service d’optimisation de l’utilisation du matériel et du placement des différentes équipes </w:t>
            </w:r>
          </w:p>
          <w:p w14:paraId="0A1E3990" w14:textId="77777777" w:rsidR="00DF027C" w:rsidRDefault="00DF027C" w:rsidP="00DF027C"/>
          <w:p w14:paraId="58EA1E4D" w14:textId="4E567E53" w:rsidR="00DF027C" w:rsidRDefault="00DF027C" w:rsidP="00DF027C">
            <w:pPr>
              <w:pStyle w:val="Contenu"/>
            </w:pPr>
          </w:p>
          <w:p w14:paraId="673910F7" w14:textId="5DD17E33" w:rsidR="00440597" w:rsidRDefault="00440597" w:rsidP="00440597">
            <w:pPr>
              <w:pStyle w:val="Subtitle"/>
              <w:framePr w:wrap="around"/>
            </w:pPr>
            <w:r>
              <w:t>Solution envisagée</w:t>
            </w:r>
          </w:p>
          <w:p w14:paraId="48E34DCF" w14:textId="532CCB86" w:rsidR="00440597" w:rsidRDefault="00440597" w:rsidP="00440597">
            <w:pPr>
              <w:pStyle w:val="Subtitle"/>
              <w:framePr w:wrap="around"/>
            </w:pPr>
          </w:p>
          <w:p w14:paraId="7888BEE6" w14:textId="5FA9D5DA" w:rsidR="00440597" w:rsidRDefault="001E36D2" w:rsidP="001E36D2">
            <w:pPr>
              <w:pStyle w:val="Contenu"/>
            </w:pPr>
            <w:r>
              <w:t>Mise en place d’un logiciel exploitable en interne avec les différentes fonctionnalités citées ci-dessus.</w:t>
            </w:r>
          </w:p>
          <w:p w14:paraId="117DEF67" w14:textId="269C4B15" w:rsidR="001E36D2" w:rsidRDefault="009F40C4" w:rsidP="001E36D2">
            <w:pPr>
              <w:pStyle w:val="Contenu"/>
            </w:pPr>
            <w:r>
              <w:t xml:space="preserve">Stockage des données dans un cloud. Le fournisseur reste </w:t>
            </w:r>
            <w:r w:rsidR="0079111E">
              <w:t>à être déterminé.</w:t>
            </w:r>
          </w:p>
          <w:p w14:paraId="78C4746D" w14:textId="34CBEF0F" w:rsidR="00440597" w:rsidRDefault="00C1456C" w:rsidP="00DF027C">
            <w:pPr>
              <w:pStyle w:val="Contenu"/>
            </w:pPr>
            <w:r>
              <w:t>Le service d’optimisation de l’utilisation du matériel et du placement des différentes équipes peut être sous la forme d’une IA.</w:t>
            </w:r>
          </w:p>
          <w:p w14:paraId="1B98AACE" w14:textId="77777777" w:rsidR="00E90941" w:rsidRDefault="00E90941" w:rsidP="00DF027C">
            <w:pPr>
              <w:pStyle w:val="Contenu"/>
            </w:pPr>
          </w:p>
          <w:p w14:paraId="2CBDFBC6" w14:textId="06370806" w:rsidR="00E90941" w:rsidRPr="00CF087E" w:rsidRDefault="00E90941" w:rsidP="00DF027C">
            <w:pPr>
              <w:pStyle w:val="Contenu"/>
              <w:rPr>
                <w:lang w:val="en-US"/>
              </w:rPr>
            </w:pPr>
            <w:r w:rsidRPr="00CF087E">
              <w:rPr>
                <w:lang w:val="en-US"/>
              </w:rPr>
              <w:t>Ba</w:t>
            </w:r>
            <w:r w:rsidR="00957E90" w:rsidRPr="00CF087E">
              <w:rPr>
                <w:lang w:val="en-US"/>
              </w:rPr>
              <w:t>ck-</w:t>
            </w:r>
            <w:r w:rsidR="009C19AA" w:rsidRPr="00CF087E">
              <w:rPr>
                <w:lang w:val="en-US"/>
              </w:rPr>
              <w:t>end:</w:t>
            </w:r>
            <w:r w:rsidR="00957E90" w:rsidRPr="00CF087E">
              <w:rPr>
                <w:lang w:val="en-US"/>
              </w:rPr>
              <w:t xml:space="preserve"> </w:t>
            </w:r>
            <w:proofErr w:type="spellStart"/>
            <w:r w:rsidR="00957E90" w:rsidRPr="00CF087E">
              <w:rPr>
                <w:lang w:val="en-US"/>
              </w:rPr>
              <w:t>django</w:t>
            </w:r>
            <w:proofErr w:type="spellEnd"/>
            <w:r w:rsidR="00381661" w:rsidRPr="00CF087E">
              <w:rPr>
                <w:lang w:val="en-US"/>
              </w:rPr>
              <w:t xml:space="preserve">, </w:t>
            </w:r>
            <w:proofErr w:type="spellStart"/>
            <w:r w:rsidR="006E4C80" w:rsidRPr="00CF087E">
              <w:rPr>
                <w:lang w:val="en-US"/>
              </w:rPr>
              <w:t>mySQL</w:t>
            </w:r>
            <w:proofErr w:type="spellEnd"/>
            <w:r w:rsidR="00CF087E" w:rsidRPr="00CF087E">
              <w:rPr>
                <w:lang w:val="en-US"/>
              </w:rPr>
              <w:t xml:space="preserve">, </w:t>
            </w:r>
            <w:r w:rsidR="00F97DB2">
              <w:rPr>
                <w:lang w:val="en-US"/>
              </w:rPr>
              <w:t>Kibana</w:t>
            </w:r>
          </w:p>
          <w:p w14:paraId="75C554D7" w14:textId="083B918B" w:rsidR="00957E90" w:rsidRPr="00CF087E" w:rsidRDefault="00957E90" w:rsidP="00DF027C">
            <w:pPr>
              <w:pStyle w:val="Contenu"/>
              <w:rPr>
                <w:lang w:val="en-US"/>
              </w:rPr>
            </w:pPr>
            <w:r w:rsidRPr="00CF087E">
              <w:rPr>
                <w:lang w:val="en-US"/>
              </w:rPr>
              <w:t>Front-end: angular</w:t>
            </w:r>
          </w:p>
          <w:p w14:paraId="126BFD3F" w14:textId="77777777" w:rsidR="002B25F7" w:rsidRPr="00CF087E" w:rsidRDefault="002B25F7" w:rsidP="0079111E">
            <w:pPr>
              <w:pStyle w:val="Subtitle"/>
              <w:framePr w:wrap="around"/>
              <w:rPr>
                <w:lang w:val="en-US"/>
              </w:rPr>
            </w:pPr>
          </w:p>
          <w:p w14:paraId="62C44F92" w14:textId="77777777" w:rsidR="00381661" w:rsidRPr="00CF087E" w:rsidRDefault="00381661" w:rsidP="0079111E">
            <w:pPr>
              <w:pStyle w:val="Subtitle"/>
              <w:framePr w:wrap="around"/>
              <w:rPr>
                <w:lang w:val="en-US"/>
              </w:rPr>
            </w:pPr>
          </w:p>
          <w:p w14:paraId="785A3CFD" w14:textId="1D2AEA52" w:rsidR="0079111E" w:rsidRDefault="0079111E" w:rsidP="0079111E">
            <w:pPr>
              <w:pStyle w:val="Subtitle"/>
              <w:framePr w:wrap="around"/>
            </w:pPr>
            <w:r>
              <w:t xml:space="preserve">FOnctionnement </w:t>
            </w:r>
            <w:r w:rsidR="002B25F7">
              <w:t>de la colaboration</w:t>
            </w:r>
          </w:p>
          <w:p w14:paraId="69522C3B" w14:textId="77777777" w:rsidR="002B25F7" w:rsidRDefault="002B25F7" w:rsidP="0079111E">
            <w:pPr>
              <w:pStyle w:val="Subtitle"/>
              <w:framePr w:wrap="around"/>
            </w:pPr>
          </w:p>
          <w:p w14:paraId="2E640238" w14:textId="1419E5BF" w:rsidR="002B25F7" w:rsidRDefault="002B25F7" w:rsidP="002B25F7">
            <w:pPr>
              <w:pStyle w:val="Contenu"/>
            </w:pPr>
            <w:r>
              <w:t xml:space="preserve">Sprint de </w:t>
            </w:r>
            <w:r w:rsidR="00B27913">
              <w:t>3</w:t>
            </w:r>
            <w:r>
              <w:t xml:space="preserve"> semaines</w:t>
            </w:r>
            <w:r w:rsidR="00B037CC">
              <w:t xml:space="preserve"> avec c</w:t>
            </w:r>
            <w:r>
              <w:t>omptes-rendus avec le client</w:t>
            </w:r>
            <w:r w:rsidR="00B037CC">
              <w:t>.</w:t>
            </w:r>
          </w:p>
          <w:p w14:paraId="55BD5A40" w14:textId="77777777" w:rsidR="002B25F7" w:rsidRDefault="002B25F7" w:rsidP="002B25F7">
            <w:pPr>
              <w:pStyle w:val="Contenu"/>
            </w:pPr>
          </w:p>
          <w:p w14:paraId="0AE9F1B8" w14:textId="77777777" w:rsidR="002B25F7" w:rsidRDefault="002B25F7" w:rsidP="002B25F7">
            <w:pPr>
              <w:pStyle w:val="Contenu"/>
            </w:pPr>
          </w:p>
          <w:p w14:paraId="6F05165D" w14:textId="77777777" w:rsidR="002B25F7" w:rsidRDefault="002B25F7" w:rsidP="002B25F7">
            <w:pPr>
              <w:pStyle w:val="Subtitle"/>
              <w:framePr w:wrap="around"/>
            </w:pPr>
            <w:r>
              <w:t>POints remontes lors de la reunion avec le client</w:t>
            </w:r>
          </w:p>
          <w:p w14:paraId="4A640CA3" w14:textId="77777777" w:rsidR="002B25F7" w:rsidRDefault="002B25F7" w:rsidP="002B25F7">
            <w:pPr>
              <w:pStyle w:val="Subtitle"/>
              <w:framePr w:wrap="around"/>
            </w:pPr>
          </w:p>
          <w:p w14:paraId="4492EEDA" w14:textId="3D1B3D2D" w:rsidR="002B25F7" w:rsidRDefault="00515FE8" w:rsidP="002B25F7">
            <w:pPr>
              <w:pStyle w:val="Contenu"/>
            </w:pPr>
            <w:r>
              <w:t xml:space="preserve">Faire une étude de marché pour le prix du stockage des données dans un cloud. </w:t>
            </w:r>
            <w:r w:rsidR="00BC1118">
              <w:t>Ce cloud doit se trouver en France.</w:t>
            </w:r>
          </w:p>
        </w:tc>
      </w:tr>
    </w:tbl>
    <w:p w14:paraId="53F2E647" w14:textId="77777777" w:rsidR="00AB02A7" w:rsidRDefault="00AB02A7" w:rsidP="00DF027C"/>
    <w:p w14:paraId="28791440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4B9F" w14:textId="77777777" w:rsidR="00CF7FBD" w:rsidRDefault="00CF7FBD">
      <w:r>
        <w:separator/>
      </w:r>
    </w:p>
    <w:p w14:paraId="25A1C6D7" w14:textId="77777777" w:rsidR="00CF7FBD" w:rsidRDefault="00CF7FBD"/>
  </w:endnote>
  <w:endnote w:type="continuationSeparator" w:id="0">
    <w:p w14:paraId="5BEA8AE4" w14:textId="77777777" w:rsidR="00CF7FBD" w:rsidRDefault="00CF7FBD">
      <w:r>
        <w:continuationSeparator/>
      </w:r>
    </w:p>
    <w:p w14:paraId="4FDF446A" w14:textId="77777777" w:rsidR="00CF7FBD" w:rsidRDefault="00CF7FBD"/>
  </w:endnote>
  <w:endnote w:type="continuationNotice" w:id="1">
    <w:p w14:paraId="7F5D5EBA" w14:textId="77777777" w:rsidR="00CF7FBD" w:rsidRDefault="00CF7F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9C3AB" w14:textId="77777777" w:rsidR="00DF027C" w:rsidRDefault="00DF027C">
        <w:pPr>
          <w:pStyle w:val="Footer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75644E6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B341" w14:textId="77777777" w:rsidR="00CF7FBD" w:rsidRDefault="00CF7FBD">
      <w:r>
        <w:separator/>
      </w:r>
    </w:p>
    <w:p w14:paraId="31999F34" w14:textId="77777777" w:rsidR="00CF7FBD" w:rsidRDefault="00CF7FBD"/>
  </w:footnote>
  <w:footnote w:type="continuationSeparator" w:id="0">
    <w:p w14:paraId="7CB9BCDB" w14:textId="77777777" w:rsidR="00CF7FBD" w:rsidRDefault="00CF7FBD">
      <w:r>
        <w:continuationSeparator/>
      </w:r>
    </w:p>
    <w:p w14:paraId="7C8F15F7" w14:textId="77777777" w:rsidR="00CF7FBD" w:rsidRDefault="00CF7FBD"/>
  </w:footnote>
  <w:footnote w:type="continuationNotice" w:id="1">
    <w:p w14:paraId="0210BD4D" w14:textId="77777777" w:rsidR="00CF7FBD" w:rsidRDefault="00CF7F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F16C1C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D3255EA" w14:textId="77777777" w:rsidR="00D077E9" w:rsidRDefault="00D077E9">
          <w:pPr>
            <w:pStyle w:val="Header"/>
          </w:pPr>
        </w:p>
      </w:tc>
    </w:tr>
  </w:tbl>
  <w:p w14:paraId="4715E6D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3DB"/>
    <w:multiLevelType w:val="hybridMultilevel"/>
    <w:tmpl w:val="7598B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4285"/>
    <w:multiLevelType w:val="hybridMultilevel"/>
    <w:tmpl w:val="45704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C1F3D"/>
    <w:multiLevelType w:val="hybridMultilevel"/>
    <w:tmpl w:val="3C46C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E"/>
    <w:rsid w:val="0002482E"/>
    <w:rsid w:val="00050324"/>
    <w:rsid w:val="000A0150"/>
    <w:rsid w:val="000E3623"/>
    <w:rsid w:val="000E63C9"/>
    <w:rsid w:val="00130E9D"/>
    <w:rsid w:val="00136D61"/>
    <w:rsid w:val="00150A6D"/>
    <w:rsid w:val="00154027"/>
    <w:rsid w:val="00173A0C"/>
    <w:rsid w:val="00185B35"/>
    <w:rsid w:val="001C18B0"/>
    <w:rsid w:val="001E36D2"/>
    <w:rsid w:val="001F2BC8"/>
    <w:rsid w:val="001F5F6B"/>
    <w:rsid w:val="00231A2D"/>
    <w:rsid w:val="00243EBC"/>
    <w:rsid w:val="00246A35"/>
    <w:rsid w:val="00270C80"/>
    <w:rsid w:val="00284348"/>
    <w:rsid w:val="002B25F7"/>
    <w:rsid w:val="002E073F"/>
    <w:rsid w:val="002F51F5"/>
    <w:rsid w:val="00312137"/>
    <w:rsid w:val="00330359"/>
    <w:rsid w:val="0033762F"/>
    <w:rsid w:val="00360494"/>
    <w:rsid w:val="00366C7E"/>
    <w:rsid w:val="00381661"/>
    <w:rsid w:val="00384EA3"/>
    <w:rsid w:val="003A39A1"/>
    <w:rsid w:val="003C2191"/>
    <w:rsid w:val="003D2086"/>
    <w:rsid w:val="003D3863"/>
    <w:rsid w:val="003E5759"/>
    <w:rsid w:val="004110DE"/>
    <w:rsid w:val="00440597"/>
    <w:rsid w:val="0044085A"/>
    <w:rsid w:val="004B21A5"/>
    <w:rsid w:val="005037F0"/>
    <w:rsid w:val="00515FE8"/>
    <w:rsid w:val="00516A86"/>
    <w:rsid w:val="005275F6"/>
    <w:rsid w:val="00532541"/>
    <w:rsid w:val="00551AD8"/>
    <w:rsid w:val="00572102"/>
    <w:rsid w:val="005E5C22"/>
    <w:rsid w:val="005F1BB0"/>
    <w:rsid w:val="005F56FB"/>
    <w:rsid w:val="0064603C"/>
    <w:rsid w:val="00656C4D"/>
    <w:rsid w:val="006764B4"/>
    <w:rsid w:val="006E4C80"/>
    <w:rsid w:val="006E5716"/>
    <w:rsid w:val="007302B3"/>
    <w:rsid w:val="00730733"/>
    <w:rsid w:val="00730E3A"/>
    <w:rsid w:val="00730E6D"/>
    <w:rsid w:val="00736A92"/>
    <w:rsid w:val="00736AAF"/>
    <w:rsid w:val="00765B2A"/>
    <w:rsid w:val="00783A34"/>
    <w:rsid w:val="0079111E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57E90"/>
    <w:rsid w:val="00966B81"/>
    <w:rsid w:val="009C19AA"/>
    <w:rsid w:val="009C7720"/>
    <w:rsid w:val="009F40C4"/>
    <w:rsid w:val="00A23AFA"/>
    <w:rsid w:val="00A31B3E"/>
    <w:rsid w:val="00A532F3"/>
    <w:rsid w:val="00A61747"/>
    <w:rsid w:val="00A63D25"/>
    <w:rsid w:val="00A8489E"/>
    <w:rsid w:val="00AB02A7"/>
    <w:rsid w:val="00AC29F3"/>
    <w:rsid w:val="00AF0EF4"/>
    <w:rsid w:val="00B037CC"/>
    <w:rsid w:val="00B231E5"/>
    <w:rsid w:val="00B27913"/>
    <w:rsid w:val="00B809DB"/>
    <w:rsid w:val="00B82B2E"/>
    <w:rsid w:val="00BC1118"/>
    <w:rsid w:val="00BD1721"/>
    <w:rsid w:val="00BD3DAC"/>
    <w:rsid w:val="00BE4885"/>
    <w:rsid w:val="00C02B87"/>
    <w:rsid w:val="00C06AD1"/>
    <w:rsid w:val="00C1456C"/>
    <w:rsid w:val="00C4086D"/>
    <w:rsid w:val="00C479E6"/>
    <w:rsid w:val="00C47F0A"/>
    <w:rsid w:val="00C75733"/>
    <w:rsid w:val="00CA1896"/>
    <w:rsid w:val="00CB5B28"/>
    <w:rsid w:val="00CE2BD9"/>
    <w:rsid w:val="00CE5D36"/>
    <w:rsid w:val="00CF087E"/>
    <w:rsid w:val="00CF5371"/>
    <w:rsid w:val="00CF7FBD"/>
    <w:rsid w:val="00D0323A"/>
    <w:rsid w:val="00D0559F"/>
    <w:rsid w:val="00D077E9"/>
    <w:rsid w:val="00D329EB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10F1"/>
    <w:rsid w:val="00E22ACD"/>
    <w:rsid w:val="00E620B0"/>
    <w:rsid w:val="00E737C7"/>
    <w:rsid w:val="00E81B40"/>
    <w:rsid w:val="00E90941"/>
    <w:rsid w:val="00E922DC"/>
    <w:rsid w:val="00EE1A19"/>
    <w:rsid w:val="00EF555B"/>
    <w:rsid w:val="00F027BB"/>
    <w:rsid w:val="00F11DCF"/>
    <w:rsid w:val="00F162EA"/>
    <w:rsid w:val="00F52D27"/>
    <w:rsid w:val="00F71E38"/>
    <w:rsid w:val="00F83527"/>
    <w:rsid w:val="00F97DB2"/>
    <w:rsid w:val="00FB26E1"/>
    <w:rsid w:val="00FD583F"/>
    <w:rsid w:val="00FD7488"/>
    <w:rsid w:val="00FF16B4"/>
    <w:rsid w:val="00FF6C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2F86"/>
  <w15:docId w15:val="{347EC226-8896-4E66-B034-543E2558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ny\AppData\Local\Microsoft\Office\16.0\DTS\fr-FR%7bAEEAD56E-7FE0-4CA6-A3B7-BEB49170CC49%7d\%7b9A4B5BCA-CB42-4C77-951E-569FBB836675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29BF59B9444D67B4C2F7A234281A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3C4AE-1E6A-4F94-A8EA-B4A1503DB970}"/>
      </w:docPartPr>
      <w:docPartBody>
        <w:p w:rsidR="002F0A74" w:rsidRDefault="005044B1">
          <w:pPr>
            <w:pStyle w:val="4C29BF59B9444D67B4C2F7A234281AB6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janvier 27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9CA09A276764789BFACC6CE0DD00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52025-7CFE-491E-92F5-C45DA85F1DB1}"/>
      </w:docPartPr>
      <w:docPartBody>
        <w:p w:rsidR="002F0A74" w:rsidRDefault="005044B1">
          <w:pPr>
            <w:pStyle w:val="C9CA09A276764789BFACC6CE0DD007DB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B1"/>
    <w:rsid w:val="002F0A74"/>
    <w:rsid w:val="0050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C29BF59B9444D67B4C2F7A234281AB6">
    <w:name w:val="4C29BF59B9444D67B4C2F7A234281AB6"/>
  </w:style>
  <w:style w:type="paragraph" w:customStyle="1" w:styleId="C9CA09A276764789BFACC6CE0DD007DB">
    <w:name w:val="C9CA09A276764789BFACC6CE0DD00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%7b9A4B5BCA-CB42-4C77-951E-569FBB836675%7dtf16392850_win32.dotx</Template>
  <TotalTime>83</TotalTime>
  <Pages>1</Pages>
  <Words>255</Words>
  <Characters>1456</Characters>
  <Application>Microsoft Office Word</Application>
  <DocSecurity>4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Magny</dc:creator>
  <cp:keywords/>
  <cp:lastModifiedBy>Célina Idir</cp:lastModifiedBy>
  <cp:revision>45</cp:revision>
  <cp:lastPrinted>2006-08-02T02:47:00Z</cp:lastPrinted>
  <dcterms:created xsi:type="dcterms:W3CDTF">2022-01-28T01:31:00Z</dcterms:created>
  <dcterms:modified xsi:type="dcterms:W3CDTF">2022-02-04T01:43:00Z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